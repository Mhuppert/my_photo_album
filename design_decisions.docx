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0C815" w14:textId="20D2DB41" w:rsidR="00C509E8" w:rsidRDefault="000F4DA5">
      <w:bookmarkStart w:id="0" w:name="_GoBack"/>
      <w:bookmarkEnd w:id="0"/>
      <w:r>
        <w:t>Models</w:t>
      </w:r>
    </w:p>
    <w:p w14:paraId="54321418" w14:textId="77777777" w:rsidR="000F4DA5" w:rsidRDefault="000F4DA5"/>
    <w:p w14:paraId="2039C180" w14:textId="33EAA2C3" w:rsidR="000F4DA5" w:rsidRDefault="000F4DA5">
      <w:r>
        <w:t>Two tables one to many relationships:</w:t>
      </w:r>
    </w:p>
    <w:p w14:paraId="22C5DA31" w14:textId="77777777" w:rsidR="000F4DA5" w:rsidRDefault="000F4DA5"/>
    <w:p w14:paraId="287C69DA" w14:textId="4BC98C64" w:rsidR="000F4DA5" w:rsidRDefault="00076B83">
      <w:pPr>
        <w:rPr>
          <w:lang w:val="fr-FR"/>
        </w:rPr>
      </w:pPr>
      <w:r>
        <w:rPr>
          <w:lang w:val="fr-FR"/>
        </w:rPr>
        <w:t>p</w:t>
      </w:r>
      <w:r w:rsidR="000F4DA5" w:rsidRPr="000F4DA5">
        <w:rPr>
          <w:lang w:val="fr-FR"/>
        </w:rPr>
        <w:t>ages</w:t>
      </w:r>
      <w:r w:rsidR="000F4DA5" w:rsidRPr="000F4DA5">
        <w:rPr>
          <w:lang w:val="fr-FR"/>
        </w:rPr>
        <w:tab/>
      </w:r>
      <w:r w:rsidR="000F4DA5" w:rsidRPr="000F4DA5">
        <w:rPr>
          <w:lang w:val="fr-FR"/>
        </w:rPr>
        <w:tab/>
      </w:r>
      <w:r w:rsidR="000F4DA5" w:rsidRPr="000F4DA5">
        <w:rPr>
          <w:lang w:val="fr-FR"/>
        </w:rPr>
        <w:tab/>
      </w:r>
      <w:r w:rsidR="000F4DA5" w:rsidRPr="000F4DA5">
        <w:rPr>
          <w:lang w:val="fr-FR"/>
        </w:rPr>
        <w:tab/>
      </w:r>
      <w:r w:rsidR="000F4DA5" w:rsidRPr="000F4DA5">
        <w:rPr>
          <w:lang w:val="fr-FR"/>
        </w:rPr>
        <w:tab/>
      </w:r>
      <w:r w:rsidR="000F4DA5" w:rsidRPr="000F4DA5">
        <w:rPr>
          <w:lang w:val="fr-FR"/>
        </w:rPr>
        <w:tab/>
        <w:t>chapter</w:t>
      </w:r>
      <w:r>
        <w:rPr>
          <w:lang w:val="fr-FR"/>
        </w:rPr>
        <w:t>s</w:t>
      </w:r>
    </w:p>
    <w:p w14:paraId="1B504200" w14:textId="5905B42A" w:rsidR="000F4DA5" w:rsidRPr="000F4DA5" w:rsidRDefault="000F4DA5">
      <w:r>
        <w:rPr>
          <w:lang w:val="fr-FR"/>
        </w:rPr>
        <w:tab/>
        <w:t>(1)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(n)</w:t>
      </w:r>
      <w:r>
        <w:rPr>
          <w:lang w:val="fr-FR"/>
        </w:rPr>
        <w:tab/>
      </w:r>
      <w:r w:rsidRPr="000F4DA5">
        <w:t>id</w:t>
      </w:r>
    </w:p>
    <w:p w14:paraId="73A15D43" w14:textId="2A415C3D" w:rsidR="000F4DA5" w:rsidRPr="000F4DA5" w:rsidRDefault="000F4DA5">
      <w:r w:rsidRPr="000F4DA5">
        <w:t xml:space="preserve">Id  </w:t>
      </w:r>
      <w:r w:rsidRPr="000F4DA5">
        <w:tab/>
        <w:t>&lt;--------------------------------------------------</w:t>
      </w:r>
      <w:r w:rsidRPr="000F4DA5">
        <w:tab/>
        <w:t>page_id</w:t>
      </w:r>
      <w:r w:rsidRPr="000F4DA5">
        <w:tab/>
      </w:r>
      <w:r w:rsidRPr="000F4DA5">
        <w:tab/>
      </w:r>
      <w:r w:rsidRPr="000F4DA5">
        <w:tab/>
      </w:r>
      <w:r w:rsidRPr="000F4DA5">
        <w:tab/>
      </w:r>
      <w:r w:rsidRPr="000F4DA5">
        <w:tab/>
        <w:t xml:space="preserve"> </w:t>
      </w:r>
    </w:p>
    <w:p w14:paraId="6212BA4B" w14:textId="1521EB94" w:rsidR="000F4DA5" w:rsidRPr="000F4DA5" w:rsidRDefault="000F4DA5">
      <w:r w:rsidRPr="000F4DA5">
        <w:t>Title</w:t>
      </w:r>
      <w:r w:rsidRPr="000F4DA5">
        <w:tab/>
      </w:r>
      <w:r w:rsidRPr="000F4DA5">
        <w:tab/>
      </w:r>
      <w:r w:rsidRPr="000F4DA5">
        <w:tab/>
      </w:r>
      <w:r w:rsidRPr="000F4DA5">
        <w:tab/>
      </w:r>
      <w:r w:rsidRPr="000F4DA5">
        <w:tab/>
      </w:r>
      <w:r w:rsidRPr="000F4DA5">
        <w:tab/>
        <w:t>title2</w:t>
      </w:r>
    </w:p>
    <w:p w14:paraId="51574FD3" w14:textId="38FC9D16" w:rsidR="000F4DA5" w:rsidRDefault="000F4DA5">
      <w:r>
        <w:tab/>
      </w:r>
      <w:r>
        <w:tab/>
      </w:r>
      <w:r>
        <w:tab/>
      </w:r>
      <w:r>
        <w:tab/>
      </w:r>
      <w:r>
        <w:tab/>
      </w:r>
      <w:r>
        <w:tab/>
        <w:t>description</w:t>
      </w:r>
    </w:p>
    <w:p w14:paraId="6C838E39" w14:textId="123DACA5" w:rsidR="000F4DA5" w:rsidRDefault="000F4DA5">
      <w:r>
        <w:tab/>
      </w:r>
      <w:r>
        <w:tab/>
      </w:r>
      <w:r>
        <w:tab/>
      </w:r>
      <w:r>
        <w:tab/>
      </w:r>
      <w:r>
        <w:tab/>
      </w:r>
      <w:r>
        <w:tab/>
        <w:t>image_url</w:t>
      </w:r>
    </w:p>
    <w:p w14:paraId="354022DA" w14:textId="41267F3F" w:rsidR="000F4DA5" w:rsidRDefault="000F4DA5">
      <w:r>
        <w:tab/>
      </w:r>
      <w:r>
        <w:tab/>
      </w:r>
      <w:r>
        <w:tab/>
      </w:r>
      <w:r>
        <w:tab/>
      </w:r>
      <w:r>
        <w:tab/>
      </w:r>
      <w:r>
        <w:tab/>
        <w:t>date_chapter</w:t>
      </w:r>
    </w:p>
    <w:p w14:paraId="5222BE28" w14:textId="77777777" w:rsidR="00076B83" w:rsidRDefault="00076B83"/>
    <w:p w14:paraId="633A9444" w14:textId="77777777" w:rsidR="008F61E9" w:rsidRDefault="008F61E9"/>
    <w:p w14:paraId="67BB4A77" w14:textId="05D162B1" w:rsidR="008F61E9" w:rsidRDefault="00C40A79">
      <w:r>
        <w:t xml:space="preserve">1 - </w:t>
      </w:r>
      <w:r w:rsidR="008F61E9">
        <w:t>For each page we have different chapters</w:t>
      </w:r>
      <w:r>
        <w:t xml:space="preserve"> (done)</w:t>
      </w:r>
    </w:p>
    <w:p w14:paraId="35FA7633" w14:textId="7058E2E4" w:rsidR="00F0276A" w:rsidRDefault="00C40A79">
      <w:r>
        <w:t xml:space="preserve">2 - </w:t>
      </w:r>
      <w:r w:rsidR="00F0276A">
        <w:t xml:space="preserve">When creating a new chapter, a drop down menu lists the </w:t>
      </w:r>
      <w:r>
        <w:t>different pages (done)</w:t>
      </w:r>
    </w:p>
    <w:p w14:paraId="17249305" w14:textId="71FE4ADA" w:rsidR="008F61E9" w:rsidRDefault="00C40A79">
      <w:r>
        <w:t xml:space="preserve">3 - </w:t>
      </w:r>
      <w:r w:rsidR="008F61E9">
        <w:t>Chapter are listed by date_chapter</w:t>
      </w:r>
      <w:r>
        <w:t xml:space="preserve"> (-&gt; to do)</w:t>
      </w:r>
    </w:p>
    <w:p w14:paraId="7128EDD9" w14:textId="438A6FF3" w:rsidR="008F61E9" w:rsidRDefault="00C40A79">
      <w:r>
        <w:t xml:space="preserve">4 - </w:t>
      </w:r>
      <w:r w:rsidR="008F61E9">
        <w:t>A chapter could be a title, a description or an image</w:t>
      </w:r>
      <w:r>
        <w:t xml:space="preserve"> (done)</w:t>
      </w:r>
    </w:p>
    <w:p w14:paraId="0572E548" w14:textId="30F5A6B4" w:rsidR="00C40A79" w:rsidRDefault="00C40A79">
      <w:r>
        <w:t xml:space="preserve">5 - Creating one public page witch looks like: </w:t>
      </w:r>
      <w:hyperlink r:id="rId5" w:history="1">
        <w:r w:rsidRPr="00780040">
          <w:rPr>
            <w:rStyle w:val="Hyperlink"/>
          </w:rPr>
          <w:t>http://somino.free.fr/albumusa/accueil_us.php</w:t>
        </w:r>
      </w:hyperlink>
      <w:r>
        <w:t xml:space="preserve"> with MENU is the list of the different pages. (to do)</w:t>
      </w:r>
    </w:p>
    <w:p w14:paraId="37BE1274" w14:textId="5B0910AB" w:rsidR="00C40A79" w:rsidRDefault="00C40A79">
      <w:r>
        <w:t xml:space="preserve">6 - Creating one public page witch looks like: </w:t>
      </w:r>
      <w:r w:rsidRPr="00C40A79">
        <w:t>http://somino.free.fr/albumusa/voyage_ny.php</w:t>
      </w:r>
    </w:p>
    <w:p w14:paraId="0DD6EEFE" w14:textId="7878DCF7" w:rsidR="00C40A79" w:rsidRDefault="00C40A79" w:rsidP="00C40A79">
      <w:r>
        <w:t>With clickable images that link to bigger images. ( -&gt; to do)</w:t>
      </w:r>
    </w:p>
    <w:p w14:paraId="044DC2BC" w14:textId="46DA0DFE" w:rsidR="000F4DA5" w:rsidRPr="000F4DA5" w:rsidRDefault="00C40A79">
      <w:r>
        <w:t>7- Add authorization and authentication to the CRUD pages (-&gt; to do)</w:t>
      </w:r>
    </w:p>
    <w:p w14:paraId="36345D12" w14:textId="77777777" w:rsidR="000F4DA5" w:rsidRPr="000F4DA5" w:rsidRDefault="000F4DA5"/>
    <w:p w14:paraId="2C4EBC48" w14:textId="77777777" w:rsidR="000F4DA5" w:rsidRPr="000F4DA5" w:rsidRDefault="000F4DA5"/>
    <w:p w14:paraId="6399DD7C" w14:textId="77777777" w:rsidR="000F4DA5" w:rsidRPr="000F4DA5" w:rsidRDefault="000F4DA5"/>
    <w:sectPr w:rsidR="000F4DA5" w:rsidRPr="000F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08"/>
    <w:rsid w:val="00076B83"/>
    <w:rsid w:val="000F4DA5"/>
    <w:rsid w:val="00857990"/>
    <w:rsid w:val="008F61E9"/>
    <w:rsid w:val="009B699E"/>
    <w:rsid w:val="00B12808"/>
    <w:rsid w:val="00C40A79"/>
    <w:rsid w:val="00E94C0F"/>
    <w:rsid w:val="00F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6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mino.free.fr/albumusa/accueil_us.php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somino</dc:creator>
  <cp:lastModifiedBy>somino</cp:lastModifiedBy>
  <cp:revision>2</cp:revision>
  <dcterms:created xsi:type="dcterms:W3CDTF">2010-04-06T21:08:00Z</dcterms:created>
  <dcterms:modified xsi:type="dcterms:W3CDTF">2010-04-06T21:08:00Z</dcterms:modified>
</cp:coreProperties>
</file>